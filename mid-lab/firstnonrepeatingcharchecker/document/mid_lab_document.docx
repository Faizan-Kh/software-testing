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446315" w:rsidP="00446315">
            <w:pPr>
              <w:pStyle w:val="Heading1"/>
            </w:pPr>
            <w:r w:rsidRPr="00446315">
              <w:rPr>
                <w:sz w:val="96"/>
              </w:rPr>
              <w:t>Mid-Lab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57FC4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446315" w:rsidP="00A81248">
            <w:pPr>
              <w:pStyle w:val="Heading2"/>
            </w:pPr>
            <w:r>
              <w:t>5</w:t>
            </w:r>
            <w:r w:rsidRPr="00446315">
              <w:rPr>
                <w:vertAlign w:val="superscript"/>
              </w:rPr>
              <w:t>th</w:t>
            </w:r>
            <w:r>
              <w:t xml:space="preserve"> May 2024</w:t>
            </w:r>
          </w:p>
          <w:p w:rsidR="00A81248" w:rsidRPr="003A798E" w:rsidRDefault="00446315" w:rsidP="00446315">
            <w:pPr>
              <w:pStyle w:val="Heading2"/>
            </w:pPr>
            <w:r>
              <w:t>Software Testing</w:t>
            </w:r>
          </w:p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446315" w:rsidP="00A81248">
            <w:pPr>
              <w:pStyle w:val="Heading2"/>
            </w:pPr>
            <w:r>
              <w:t>Faizan (FA21-BSE-011)</w:t>
            </w:r>
            <w:r w:rsidR="00C66528" w:rsidRPr="003A798E">
              <w:t xml:space="preserve"> </w:t>
            </w:r>
          </w:p>
          <w:p w:rsidR="00A81248" w:rsidRPr="003A798E" w:rsidRDefault="00446315" w:rsidP="00446315">
            <w:pPr>
              <w:pStyle w:val="Heading2"/>
            </w:pPr>
            <w:r>
              <w:t>Prof. Mukhtiar Zamin</w:t>
            </w:r>
          </w:p>
        </w:tc>
      </w:tr>
    </w:tbl>
    <w:p w:rsidR="000C4ED1" w:rsidRPr="003A798E" w:rsidRDefault="000C4ED1"/>
    <w:p w:rsidR="00446315" w:rsidRDefault="00C66528">
      <w:r w:rsidRPr="003A79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CC1186C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p w:rsidR="00446315" w:rsidRPr="00446315" w:rsidRDefault="00446315" w:rsidP="00446315"/>
    <w:p w:rsidR="00446315" w:rsidRPr="00446315" w:rsidRDefault="00446315" w:rsidP="00446315"/>
    <w:p w:rsidR="00A81248" w:rsidRDefault="00446315" w:rsidP="00446315">
      <w:pPr>
        <w:pStyle w:val="Heading2"/>
      </w:pPr>
      <w:r>
        <w:t>Question No: 04</w:t>
      </w:r>
    </w:p>
    <w:p w:rsidR="00446315" w:rsidRDefault="00446315" w:rsidP="00446315"/>
    <w:p w:rsidR="00446315" w:rsidRDefault="00446315" w:rsidP="00446315">
      <w:pPr>
        <w:pStyle w:val="Heading3"/>
      </w:pPr>
      <w:r>
        <w:t>Control Flow Graph</w:t>
      </w:r>
    </w:p>
    <w:p w:rsidR="00446315" w:rsidRDefault="00446315" w:rsidP="00446315">
      <w:pPr>
        <w:rPr>
          <w:noProof/>
        </w:rPr>
      </w:pPr>
    </w:p>
    <w:p w:rsidR="00446315" w:rsidRDefault="00446315" w:rsidP="00446315">
      <w:r>
        <w:rPr>
          <w:noProof/>
        </w:rPr>
        <w:lastRenderedPageBreak/>
        <w:drawing>
          <wp:inline distT="0" distB="0" distL="0" distR="0">
            <wp:extent cx="5984875" cy="8193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5-24 at 10.40.33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" r="4802"/>
                    <a:stretch/>
                  </pic:blipFill>
                  <pic:spPr bwMode="auto">
                    <a:xfrm>
                      <a:off x="0" y="0"/>
                      <a:ext cx="5987231" cy="819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rPr>
          <w:noProof/>
        </w:rPr>
      </w:pPr>
    </w:p>
    <w:p w:rsidR="00446315" w:rsidRDefault="00446315" w:rsidP="00446315">
      <w:r>
        <w:rPr>
          <w:noProof/>
        </w:rPr>
        <w:drawing>
          <wp:inline distT="0" distB="0" distL="0" distR="0">
            <wp:extent cx="6686178" cy="63057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5-24 at 10.40.32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6690068" cy="630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pStyle w:val="Heading2"/>
      </w:pPr>
      <w:r>
        <w:lastRenderedPageBreak/>
        <w:t>Test Cases</w:t>
      </w:r>
    </w:p>
    <w:p w:rsidR="00446315" w:rsidRPr="00446315" w:rsidRDefault="00446315" w:rsidP="0044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176"/>
        <w:gridCol w:w="2187"/>
        <w:gridCol w:w="2234"/>
      </w:tblGrid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TC_No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Test Case Name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Input String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testFirstNonRepeatingChar_swiss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"swiss"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's'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testFirstNonRepeatingChar_emptyString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'\0'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testFirstNonRepeatingChar_allRepeating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"aabbcc"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'\0'</w:t>
            </w:r>
          </w:p>
        </w:tc>
      </w:tr>
    </w:tbl>
    <w:p w:rsidR="00446315" w:rsidRP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r w:rsidRPr="00446315">
        <w:drawing>
          <wp:inline distT="0" distB="0" distL="0" distR="0" wp14:anchorId="6A01D582" wp14:editId="0B66004B">
            <wp:extent cx="6858000" cy="508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15" w:rsidRPr="00446315" w:rsidRDefault="00446315" w:rsidP="00446315"/>
    <w:p w:rsidR="00446315" w:rsidRPr="00446315" w:rsidRDefault="00446315" w:rsidP="00446315"/>
    <w:p w:rsidR="00446315" w:rsidRP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tabs>
          <w:tab w:val="left" w:pos="3868"/>
        </w:tabs>
      </w:pPr>
      <w:r>
        <w:tab/>
      </w:r>
    </w:p>
    <w:p w:rsidR="00446315" w:rsidRDefault="00446315" w:rsidP="00446315">
      <w:pPr>
        <w:tabs>
          <w:tab w:val="left" w:pos="3868"/>
        </w:tabs>
      </w:pPr>
    </w:p>
    <w:p w:rsidR="00446315" w:rsidRDefault="00446315" w:rsidP="00446315">
      <w:pPr>
        <w:tabs>
          <w:tab w:val="left" w:pos="3868"/>
        </w:tabs>
      </w:pPr>
    </w:p>
    <w:p w:rsidR="00446315" w:rsidRDefault="00446315" w:rsidP="00446315">
      <w:pPr>
        <w:tabs>
          <w:tab w:val="left" w:pos="3868"/>
        </w:tabs>
      </w:pPr>
    </w:p>
    <w:p w:rsidR="00446315" w:rsidRPr="00446315" w:rsidRDefault="00446315" w:rsidP="00446315">
      <w:pPr>
        <w:tabs>
          <w:tab w:val="left" w:pos="3868"/>
        </w:tabs>
      </w:pPr>
      <w:bookmarkStart w:id="0" w:name="_GoBack"/>
      <w:bookmarkEnd w:id="0"/>
    </w:p>
    <w:sectPr w:rsidR="00446315" w:rsidRPr="00446315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315" w:rsidRDefault="00446315" w:rsidP="001205A1">
      <w:r>
        <w:separator/>
      </w:r>
    </w:p>
  </w:endnote>
  <w:endnote w:type="continuationSeparator" w:id="0">
    <w:p w:rsidR="00446315" w:rsidRDefault="0044631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315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446315" w:rsidRPr="00446315" w:rsidRDefault="00446315" w:rsidP="00446315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Software Testing Mid Lab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315" w:rsidRDefault="00446315" w:rsidP="001205A1">
      <w:r>
        <w:separator/>
      </w:r>
    </w:p>
  </w:footnote>
  <w:footnote w:type="continuationSeparator" w:id="0">
    <w:p w:rsidR="00446315" w:rsidRDefault="0044631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15"/>
    <w:rsid w:val="000C4ED1"/>
    <w:rsid w:val="001205A1"/>
    <w:rsid w:val="002877E8"/>
    <w:rsid w:val="002E7C4E"/>
    <w:rsid w:val="0031055C"/>
    <w:rsid w:val="00371EE1"/>
    <w:rsid w:val="003A798E"/>
    <w:rsid w:val="00425A99"/>
    <w:rsid w:val="00446315"/>
    <w:rsid w:val="005E6B25"/>
    <w:rsid w:val="005F4F46"/>
    <w:rsid w:val="006C60E6"/>
    <w:rsid w:val="007B0740"/>
    <w:rsid w:val="007C1BAB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TMLCode">
    <w:name w:val="HTML Code"/>
    <w:basedOn w:val="DefaultParagraphFont"/>
    <w:uiPriority w:val="99"/>
    <w:semiHidden/>
    <w:unhideWhenUsed/>
    <w:rsid w:val="00446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21-bse-011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37447869A4E67BC9CD86F8656B0FA">
    <w:name w:val="25737447869A4E67BC9CD86F8656B0FA"/>
  </w:style>
  <w:style w:type="paragraph" w:customStyle="1" w:styleId="41C67116EA534FDDBE59687B5A7787C9">
    <w:name w:val="41C67116EA534FDDBE59687B5A7787C9"/>
  </w:style>
  <w:style w:type="paragraph" w:customStyle="1" w:styleId="2992BF9729074A08937CC1ADA861E60F">
    <w:name w:val="2992BF9729074A08937CC1ADA861E60F"/>
  </w:style>
  <w:style w:type="paragraph" w:customStyle="1" w:styleId="F2B2DF5445BB48458015C2FF5D372660">
    <w:name w:val="F2B2DF5445BB48458015C2FF5D372660"/>
  </w:style>
  <w:style w:type="paragraph" w:customStyle="1" w:styleId="B3CFB54594E742038D7DCB2299B6E19F">
    <w:name w:val="B3CFB54594E742038D7DCB2299B6E19F"/>
  </w:style>
  <w:style w:type="paragraph" w:customStyle="1" w:styleId="014A9F7290614B06A78B7315CED2A227">
    <w:name w:val="014A9F7290614B06A78B7315CED2A227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</w:rPr>
  </w:style>
  <w:style w:type="paragraph" w:customStyle="1" w:styleId="0FC1B287F3A14224970FB5D588D1A076">
    <w:name w:val="0FC1B287F3A14224970FB5D588D1A076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041C8891A8BA4AF38580F6ED1C883A62">
    <w:name w:val="041C8891A8BA4AF38580F6ED1C883A62"/>
  </w:style>
  <w:style w:type="paragraph" w:customStyle="1" w:styleId="1D3B2030A59648508D66ED1155226564">
    <w:name w:val="1D3B2030A59648508D66ED1155226564"/>
  </w:style>
  <w:style w:type="paragraph" w:customStyle="1" w:styleId="50C7FACA68ED4EF38A62BE3B10A9341D">
    <w:name w:val="50C7FACA68ED4EF38A62BE3B10A9341D"/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customStyle="1" w:styleId="9C9ABCB6BD1D4C2ABB0A1256B0402194">
    <w:name w:val="9C9ABCB6BD1D4C2ABB0A1256B0402194"/>
  </w:style>
  <w:style w:type="paragraph" w:customStyle="1" w:styleId="80E32A33E5E1495D84F597F9C11C88D5">
    <w:name w:val="80E32A33E5E1495D84F597F9C11C88D5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5B9BD5" w:themeColor="accent1"/>
      <w:sz w:val="76"/>
      <w:szCs w:val="24"/>
    </w:rPr>
  </w:style>
  <w:style w:type="paragraph" w:customStyle="1" w:styleId="8ACAD43D74A043459622C8C430C92AB9">
    <w:name w:val="8ACAD43D74A043459622C8C430C92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www.w3.org/XML/1998/namespace"/>
    <ds:schemaRef ds:uri="16c05727-aa75-4e4a-9b5f-8a80a1165891"/>
    <ds:schemaRef ds:uri="71af3243-3dd4-4a8d-8c0d-dd76da1f02a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2024-05-24T05:41:00Z</dcterms:created>
  <dcterms:modified xsi:type="dcterms:W3CDTF">2024-05-24T05:49:00Z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